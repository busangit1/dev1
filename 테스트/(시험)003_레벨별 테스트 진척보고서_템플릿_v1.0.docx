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A56" w:rsidRPr="00E55A56" w:rsidRDefault="002A4E9B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28B0D0" wp14:editId="2A140D75">
            <wp:simplePos x="0" y="0"/>
            <wp:positionH relativeFrom="column">
              <wp:posOffset>3341370</wp:posOffset>
            </wp:positionH>
            <wp:positionV relativeFrom="paragraph">
              <wp:posOffset>-1905</wp:posOffset>
            </wp:positionV>
            <wp:extent cx="2800350" cy="457200"/>
            <wp:effectExtent l="0" t="0" r="0" b="0"/>
            <wp:wrapNone/>
            <wp:docPr id="433" name="그림 2" descr="http://www.nipa.kr/files/intro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http://www.nipa.kr/files/intro/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t="56171" r="15625" b="38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A56">
        <w:rPr>
          <w:rFonts w:ascii="맑은 고딕" w:eastAsia="맑은 고딕" w:hAnsi="맑은 고딕"/>
          <w:b/>
          <w:i/>
          <w:noProof/>
          <w:color w:val="auto"/>
          <w:kern w:val="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14449" wp14:editId="4E8562B6">
                <wp:simplePos x="0" y="0"/>
                <wp:positionH relativeFrom="column">
                  <wp:posOffset>-62865</wp:posOffset>
                </wp:positionH>
                <wp:positionV relativeFrom="paragraph">
                  <wp:posOffset>-270510</wp:posOffset>
                </wp:positionV>
                <wp:extent cx="2816860" cy="2047875"/>
                <wp:effectExtent l="19050" t="19050" r="21590" b="28575"/>
                <wp:wrapNone/>
                <wp:docPr id="6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860" cy="2047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71842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a"/>
                              <w:tblW w:w="4309" w:type="dxa"/>
                              <w:shd w:val="clear" w:color="auto" w:fill="CCFFCC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97"/>
                              <w:gridCol w:w="2912"/>
                            </w:tblGrid>
                            <w:tr w:rsidR="00E55A56" w:rsidRPr="00E55A56" w:rsidTr="00E55A56">
                              <w:trPr>
                                <w:trHeight w:val="323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템플릿명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F46B4C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 xml:space="preserve">테스트 </w:t>
                                  </w:r>
                                  <w:r w:rsidR="00F46B4C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진척</w:t>
                                  </w: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 xml:space="preserve"> 보고서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309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구    분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문서 본문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323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적용 범위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과제 공통 템플릿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309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문서 버전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63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개 정 일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C3F6F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2013. 05. 10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63"/>
                              </w:trPr>
                              <w:tc>
                                <w:tcPr>
                                  <w:tcW w:w="1397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jc w:val="center"/>
                                    <w:rPr>
                                      <w:rFonts w:asciiTheme="minorEastAsia" w:eastAsiaTheme="minorEastAsia" w:hAnsiTheme="minorEastAsia"/>
                                      <w:b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b/>
                                      <w:sz w:val="18"/>
                                    </w:rPr>
                                    <w:t>활 용 팁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shd w:val="clear" w:color="auto" w:fill="DBE5F1"/>
                                  <w:vAlign w:val="center"/>
                                </w:tcPr>
                                <w:p w:rsidR="00E55A56" w:rsidRPr="00E55A56" w:rsidRDefault="00E55A56" w:rsidP="006A1888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</w:rPr>
                                  </w:pP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 xml:space="preserve">본문의 </w:t>
                                  </w: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i/>
                                      <w:color w:val="548DD4"/>
                                      <w:sz w:val="18"/>
                                    </w:rPr>
                                    <w:t>파란색 기울임체</w:t>
                                  </w:r>
                                  <w:r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</w:rPr>
                                    <w:t>는 각 항목별 가이드를 의미함</w:t>
                                  </w:r>
                                </w:p>
                              </w:tc>
                            </w:tr>
                            <w:tr w:rsidR="00E55A56" w:rsidRPr="00E55A56" w:rsidTr="00E55A56">
                              <w:trPr>
                                <w:trHeight w:val="417"/>
                              </w:trPr>
                              <w:tc>
                                <w:tcPr>
                                  <w:tcW w:w="4309" w:type="dxa"/>
                                  <w:gridSpan w:val="2"/>
                                  <w:shd w:val="clear" w:color="auto" w:fill="FFFF99"/>
                                  <w:vAlign w:val="center"/>
                                </w:tcPr>
                                <w:p w:rsidR="00E55A56" w:rsidRPr="00E55A56" w:rsidRDefault="00F46B4C" w:rsidP="006A1888">
                                  <w:pPr>
                                    <w:snapToGrid w:val="0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20"/>
                                    </w:rPr>
                                    <w:t xml:space="preserve">문서 </w:t>
                                  </w:r>
                                  <w:r w:rsidR="00E55A56" w:rsidRPr="00E55A56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20"/>
                                    </w:rPr>
                                    <w:t>작성 후, 이 표는 삭제하세요</w:t>
                                  </w:r>
                                </w:p>
                              </w:tc>
                            </w:tr>
                          </w:tbl>
                          <w:p w:rsidR="00E55A56" w:rsidRPr="00E55A56" w:rsidRDefault="00E55A56" w:rsidP="00E55A56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2" o:spid="_x0000_s1026" type="#_x0000_t202" style="position:absolute;left:0;text-align:left;margin-left:-4.95pt;margin-top:-21.3pt;width:221.8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" filled="f" fillcolor="#ff9" strokecolor="#c00000" strokeweight="2.25pt">
                <v:stroke dashstyle="1 1"/>
                <v:shadow offset="4pt,4pt"/>
                <v:textbox>
                  <w:txbxContent>
                    <w:tbl>
                      <w:tblPr>
                        <w:tblStyle w:val="aa"/>
                        <w:tblW w:w="4309" w:type="dxa"/>
                        <w:shd w:val="clear" w:color="auto" w:fill="CCFFCC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97"/>
                        <w:gridCol w:w="2912"/>
                      </w:tblGrid>
                      <w:tr w:rsidR="00E55A56" w:rsidRPr="00E55A56" w:rsidTr="00E55A56">
                        <w:trPr>
                          <w:trHeight w:val="323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템플릿명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F46B4C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 xml:space="preserve">테스트 </w:t>
                            </w:r>
                            <w:r w:rsidR="00F46B4C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진척</w:t>
                            </w: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 xml:space="preserve"> 보고서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309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구    분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문서 본문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323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적용 범위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과제 공통 템플릿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309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문서 버전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1.0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63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개 정 일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C3F6F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2013. 05. 10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63"/>
                        </w:trPr>
                        <w:tc>
                          <w:tcPr>
                            <w:tcW w:w="1397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b/>
                                <w:sz w:val="18"/>
                              </w:rPr>
                              <w:t>활 용 팁</w:t>
                            </w:r>
                          </w:p>
                        </w:tc>
                        <w:tc>
                          <w:tcPr>
                            <w:tcW w:w="2912" w:type="dxa"/>
                            <w:shd w:val="clear" w:color="auto" w:fill="DBE5F1"/>
                            <w:vAlign w:val="center"/>
                          </w:tcPr>
                          <w:p w:rsidR="00E55A56" w:rsidRPr="00E55A56" w:rsidRDefault="00E55A56" w:rsidP="006A1888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</w:rPr>
                            </w:pP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 xml:space="preserve">본문의 </w:t>
                            </w: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i/>
                                <w:color w:val="548DD4"/>
                                <w:sz w:val="18"/>
                              </w:rPr>
                              <w:t>파란색 기울임체</w:t>
                            </w:r>
                            <w:r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</w:rPr>
                              <w:t>는 각 항목별 가이드를 의미함</w:t>
                            </w:r>
                          </w:p>
                        </w:tc>
                      </w:tr>
                      <w:tr w:rsidR="00E55A56" w:rsidRPr="00E55A56" w:rsidTr="00E55A56">
                        <w:trPr>
                          <w:trHeight w:val="417"/>
                        </w:trPr>
                        <w:tc>
                          <w:tcPr>
                            <w:tcW w:w="4309" w:type="dxa"/>
                            <w:gridSpan w:val="2"/>
                            <w:shd w:val="clear" w:color="auto" w:fill="FFFF99"/>
                            <w:vAlign w:val="center"/>
                          </w:tcPr>
                          <w:p w:rsidR="00E55A56" w:rsidRPr="00E55A56" w:rsidRDefault="00F46B4C" w:rsidP="006A1888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20"/>
                              </w:rPr>
                              <w:t xml:space="preserve">문서 </w:t>
                            </w:r>
                            <w:r w:rsidR="00E55A56" w:rsidRPr="00E55A5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20"/>
                              </w:rPr>
                              <w:t>작성 후, 이 표는 삭제하세요</w:t>
                            </w:r>
                          </w:p>
                        </w:tc>
                      </w:tr>
                    </w:tbl>
                    <w:p w:rsidR="00E55A56" w:rsidRPr="00E55A56" w:rsidRDefault="00E55A56" w:rsidP="00E55A56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20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right"/>
        <w:textAlignment w:val="auto"/>
        <w:rPr>
          <w:rFonts w:ascii="맑은 고딕" w:eastAsia="맑은 고딕" w:hAnsi="맑은 고딕"/>
          <w:b/>
          <w:i/>
          <w:color w:val="auto"/>
          <w:kern w:val="2"/>
          <w:sz w:val="32"/>
          <w:shd w:val="clear" w:color="auto" w:fill="FFFFFF"/>
        </w:rPr>
      </w:pPr>
      <w:r w:rsidRPr="00E55A56">
        <w:rPr>
          <w:rFonts w:ascii="맑은 고딕" w:eastAsia="맑은 고딕" w:hAnsi="맑은 고딕" w:hint="eastAsia"/>
          <w:b/>
          <w:i/>
          <w:color w:val="auto"/>
          <w:kern w:val="2"/>
          <w:sz w:val="32"/>
        </w:rPr>
        <w:t xml:space="preserve">2013 </w:t>
      </w:r>
      <w:r w:rsidR="002A4E9B">
        <w:rPr>
          <w:rFonts w:ascii="맑은 고딕" w:eastAsia="맑은 고딕" w:hAnsi="맑은 고딕" w:hint="eastAsia"/>
          <w:b/>
          <w:i/>
          <w:color w:val="auto"/>
          <w:kern w:val="2"/>
          <w:sz w:val="32"/>
        </w:rPr>
        <w:t>지</w:t>
      </w:r>
      <w:r w:rsidRPr="00E55A56">
        <w:rPr>
          <w:rFonts w:ascii="맑은 고딕" w:eastAsia="맑은 고딕" w:hAnsi="맑은 고딕" w:hint="eastAsia"/>
          <w:b/>
          <w:i/>
          <w:color w:val="auto"/>
          <w:kern w:val="2"/>
          <w:sz w:val="32"/>
        </w:rPr>
        <w:t>역SW융합 과제</w:t>
      </w: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tbl>
      <w:tblPr>
        <w:tblStyle w:val="aa"/>
        <w:tblW w:w="0" w:type="auto"/>
        <w:jc w:val="center"/>
        <w:tblInd w:w="682" w:type="dxa"/>
        <w:tblLook w:val="04A0" w:firstRow="1" w:lastRow="0" w:firstColumn="1" w:lastColumn="0" w:noHBand="0" w:noVBand="1"/>
      </w:tblPr>
      <w:tblGrid>
        <w:gridCol w:w="8542"/>
      </w:tblGrid>
      <w:tr w:rsidR="00E55A56" w:rsidRPr="00E55A56" w:rsidTr="00E55A56">
        <w:trPr>
          <w:trHeight w:val="1501"/>
          <w:jc w:val="center"/>
        </w:trPr>
        <w:tc>
          <w:tcPr>
            <w:tcW w:w="8542" w:type="dxa"/>
            <w:shd w:val="clear" w:color="auto" w:fill="B8CCE4"/>
            <w:vAlign w:val="center"/>
          </w:tcPr>
          <w:p w:rsidR="00E55A56" w:rsidRPr="00E55A56" w:rsidRDefault="00E55A56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  <w:sz w:val="20"/>
                <w:shd w:val="clear" w:color="auto" w:fill="FFFFFF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  <w:sz w:val="56"/>
              </w:rPr>
              <w:t xml:space="preserve">테스트 </w:t>
            </w:r>
            <w:r>
              <w:rPr>
                <w:rFonts w:ascii="맑은 고딕" w:eastAsia="맑은 고딕" w:hint="eastAsia"/>
                <w:b/>
                <w:color w:val="auto"/>
                <w:sz w:val="56"/>
              </w:rPr>
              <w:t>진척</w:t>
            </w:r>
            <w:r w:rsidRPr="00E55A56">
              <w:rPr>
                <w:rFonts w:ascii="맑은 고딕" w:eastAsia="맑은 고딕" w:hint="eastAsia"/>
                <w:b/>
                <w:color w:val="auto"/>
                <w:sz w:val="56"/>
              </w:rPr>
              <w:t xml:space="preserve"> 보고서</w:t>
            </w:r>
          </w:p>
        </w:tc>
      </w:tr>
    </w:tbl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b/>
          <w:color w:val="auto"/>
          <w:kern w:val="2"/>
          <w:sz w:val="20"/>
          <w:shd w:val="clear" w:color="auto" w:fill="FFFFFF"/>
        </w:rPr>
      </w:pPr>
    </w:p>
    <w:tbl>
      <w:tblPr>
        <w:tblStyle w:val="aa"/>
        <w:tblW w:w="0" w:type="auto"/>
        <w:jc w:val="center"/>
        <w:tblInd w:w="1951" w:type="dxa"/>
        <w:tblLook w:val="04A0" w:firstRow="1" w:lastRow="0" w:firstColumn="1" w:lastColumn="0" w:noHBand="0" w:noVBand="1"/>
      </w:tblPr>
      <w:tblGrid>
        <w:gridCol w:w="2151"/>
        <w:gridCol w:w="3614"/>
      </w:tblGrid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/>
                <w:b/>
                <w:color w:val="auto"/>
              </w:rPr>
              <w:t>지역</w:t>
            </w:r>
            <w:r w:rsidRPr="00E55A56">
              <w:rPr>
                <w:rFonts w:ascii="맑은 고딕" w:eastAsia="맑은 고딕" w:hint="eastAsia"/>
                <w:b/>
                <w:color w:val="auto"/>
              </w:rPr>
              <w:t xml:space="preserve">명 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제주 지역</w:t>
            </w:r>
          </w:p>
        </w:tc>
      </w:tr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</w:rPr>
              <w:t>과제명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해상가두리 시설관리를 위한 지능형 S/W 및 Embedded 시스템 개발</w:t>
            </w:r>
          </w:p>
        </w:tc>
      </w:tr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</w:rPr>
              <w:t>추진기업명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㈜글로비트컨소시엄</w:t>
            </w:r>
          </w:p>
        </w:tc>
      </w:tr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</w:rPr>
              <w:t>작성자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고우리</w:t>
            </w:r>
          </w:p>
        </w:tc>
      </w:tr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</w:rPr>
              <w:t>문서버전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V1.0</w:t>
            </w:r>
          </w:p>
        </w:tc>
      </w:tr>
      <w:tr w:rsidR="00155FA8" w:rsidRPr="00E55A56" w:rsidTr="006411C3">
        <w:trPr>
          <w:trHeight w:val="369"/>
          <w:jc w:val="center"/>
        </w:trPr>
        <w:tc>
          <w:tcPr>
            <w:tcW w:w="2151" w:type="dxa"/>
            <w:shd w:val="clear" w:color="auto" w:fill="DBE5F1"/>
          </w:tcPr>
          <w:p w:rsidR="00155FA8" w:rsidRPr="00E55A56" w:rsidRDefault="00155FA8" w:rsidP="00E55A56">
            <w:pPr>
              <w:autoSpaceDE w:val="0"/>
              <w:autoSpaceDN w:val="0"/>
              <w:adjustRightInd/>
              <w:spacing w:line="240" w:lineRule="auto"/>
              <w:jc w:val="center"/>
              <w:textAlignment w:val="auto"/>
              <w:rPr>
                <w:rFonts w:ascii="맑은 고딕" w:eastAsia="맑은 고딕"/>
                <w:b/>
                <w:color w:val="auto"/>
              </w:rPr>
            </w:pPr>
            <w:r w:rsidRPr="00E55A56">
              <w:rPr>
                <w:rFonts w:ascii="맑은 고딕" w:eastAsia="맑은 고딕" w:hint="eastAsia"/>
                <w:b/>
                <w:color w:val="auto"/>
              </w:rPr>
              <w:t>작성일자</w:t>
            </w:r>
          </w:p>
        </w:tc>
        <w:tc>
          <w:tcPr>
            <w:tcW w:w="3614" w:type="dxa"/>
            <w:vAlign w:val="center"/>
          </w:tcPr>
          <w:p w:rsidR="00155FA8" w:rsidRDefault="00155FA8">
            <w:pPr>
              <w:jc w:val="center"/>
              <w:rPr>
                <w:rFonts w:ascii="맑은 고딕" w:eastAsia="맑은 고딕" w:cs="Arial"/>
                <w:szCs w:val="24"/>
              </w:rPr>
            </w:pPr>
            <w:r>
              <w:rPr>
                <w:rFonts w:ascii="맑은 고딕" w:eastAsia="맑은 고딕" w:cs="Arial" w:hint="eastAsia"/>
              </w:rPr>
              <w:t>2013-07-22</w:t>
            </w:r>
          </w:p>
        </w:tc>
      </w:tr>
    </w:tbl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left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center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left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  <w:r>
        <w:rPr>
          <w:rFonts w:ascii="맑은 고딕" w:eastAsia="맑은 고딕" w:hAnsi="맑은 고딕"/>
          <w:noProof/>
          <w:color w:val="4F81BD"/>
          <w:kern w:val="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8890</wp:posOffset>
                </wp:positionV>
                <wp:extent cx="2339975" cy="483235"/>
                <wp:effectExtent l="0" t="0" r="0" b="0"/>
                <wp:wrapNone/>
                <wp:docPr id="5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4832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A56" w:rsidRPr="00155FA8" w:rsidRDefault="00155FA8" w:rsidP="00E55A5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auto"/>
                                <w:sz w:val="32"/>
                              </w:rPr>
                            </w:pPr>
                            <w:r w:rsidRPr="00155FA8">
                              <w:rPr>
                                <w:rFonts w:asciiTheme="majorEastAsia" w:eastAsiaTheme="majorEastAsia" w:hAnsiTheme="majorEastAsia" w:hint="eastAsia"/>
                                <w:color w:val="auto"/>
                                <w:sz w:val="32"/>
                              </w:rPr>
                              <w:t>㈜글로비트컨소시엄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1" o:spid="_x0000_s1027" style="position:absolute;margin-left:263.75pt;margin-top:.7pt;width:184.25pt;height:3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" fillcolor="#f2f2f2">
                <v:textbox>
                  <w:txbxContent>
                    <w:p w:rsidR="00E55A56" w:rsidRPr="00155FA8" w:rsidRDefault="00155FA8" w:rsidP="00E55A56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auto"/>
                          <w:sz w:val="32"/>
                        </w:rPr>
                      </w:pPr>
                      <w:r w:rsidRPr="00155FA8">
                        <w:rPr>
                          <w:rFonts w:asciiTheme="majorEastAsia" w:eastAsiaTheme="majorEastAsia" w:hAnsiTheme="majorEastAsia" w:hint="eastAsia"/>
                          <w:color w:val="auto"/>
                          <w:sz w:val="32"/>
                        </w:rPr>
                        <w:t>㈜</w:t>
                      </w:r>
                      <w:proofErr w:type="spellStart"/>
                      <w:r w:rsidRPr="00155FA8">
                        <w:rPr>
                          <w:rFonts w:asciiTheme="majorEastAsia" w:eastAsiaTheme="majorEastAsia" w:hAnsiTheme="majorEastAsia" w:hint="eastAsia"/>
                          <w:color w:val="auto"/>
                          <w:sz w:val="32"/>
                        </w:rPr>
                        <w:t>글로비트컨소시엄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맑은 고딕" w:eastAsia="맑은 고딕" w:hAnsi="맑은 고딕"/>
          <w:noProof/>
          <w:color w:val="4F81BD"/>
          <w:kern w:val="2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8890</wp:posOffset>
                </wp:positionV>
                <wp:extent cx="2339975" cy="483235"/>
                <wp:effectExtent l="0" t="0" r="0" b="0"/>
                <wp:wrapNone/>
                <wp:docPr id="4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4832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A56" w:rsidRPr="00155FA8" w:rsidRDefault="00155FA8" w:rsidP="00E55A5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auto"/>
                                <w:sz w:val="32"/>
                              </w:rPr>
                            </w:pPr>
                            <w:r w:rsidRPr="00155FA8">
                              <w:rPr>
                                <w:rFonts w:asciiTheme="majorEastAsia" w:eastAsiaTheme="majorEastAsia" w:hAnsiTheme="majorEastAsia" w:hint="eastAsia"/>
                                <w:color w:val="auto"/>
                                <w:sz w:val="32"/>
                              </w:rPr>
                              <w:t>제주지역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0" o:spid="_x0000_s1028" style="position:absolute;margin-left:6.5pt;margin-top:.7pt;width:184.25pt;height: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" fillcolor="#f2f2f2">
                <v:textbox>
                  <w:txbxContent>
                    <w:p w:rsidR="00E55A56" w:rsidRPr="00155FA8" w:rsidRDefault="00155FA8" w:rsidP="00E55A56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auto"/>
                          <w:sz w:val="32"/>
                        </w:rPr>
                      </w:pPr>
                      <w:r w:rsidRPr="00155FA8">
                        <w:rPr>
                          <w:rFonts w:asciiTheme="majorEastAsia" w:eastAsiaTheme="majorEastAsia" w:hAnsiTheme="majorEastAsia" w:hint="eastAsia"/>
                          <w:color w:val="auto"/>
                          <w:sz w:val="32"/>
                        </w:rPr>
                        <w:t>제주지역</w:t>
                      </w:r>
                    </w:p>
                  </w:txbxContent>
                </v:textbox>
              </v:rect>
            </w:pict>
          </mc:Fallback>
        </mc:AlternateContent>
      </w: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left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p w:rsidR="00E55A56" w:rsidRPr="00E55A56" w:rsidRDefault="00E55A56" w:rsidP="00E55A56">
      <w:pPr>
        <w:autoSpaceDE w:val="0"/>
        <w:autoSpaceDN w:val="0"/>
        <w:adjustRightInd/>
        <w:spacing w:line="240" w:lineRule="auto"/>
        <w:jc w:val="left"/>
        <w:textAlignment w:val="auto"/>
        <w:rPr>
          <w:rFonts w:ascii="맑은 고딕" w:eastAsia="맑은 고딕" w:hAnsi="맑은 고딕"/>
          <w:color w:val="auto"/>
          <w:kern w:val="2"/>
          <w:sz w:val="20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7B4A56" w:rsidRPr="0043613C" w:rsidTr="002A4E9B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7B4A56" w:rsidRPr="0043613C" w:rsidRDefault="00E55A56" w:rsidP="00B01AB7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="0043613C"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B01AB7" w:rsidRPr="0043613C" w:rsidTr="002A4E9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01AB7" w:rsidRDefault="00B01AB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1AB7" w:rsidRPr="004072C7" w:rsidRDefault="00155FA8" w:rsidP="004072C7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643A02" w:rsidRPr="0043613C" w:rsidTr="002A4E9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43A02" w:rsidRPr="0043613C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A02" w:rsidRPr="00CA1B0B" w:rsidRDefault="00155FA8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1차 단위테스트 완료</w:t>
            </w:r>
          </w:p>
        </w:tc>
      </w:tr>
      <w:tr w:rsidR="004072C7" w:rsidRPr="0043613C" w:rsidTr="002A4E9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072C7" w:rsidRPr="0043613C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72C7" w:rsidRPr="00CA1B0B" w:rsidRDefault="00155FA8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072C7" w:rsidRPr="00CA1B0B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072C7" w:rsidRPr="00CA1B0B" w:rsidRDefault="00155FA8" w:rsidP="00B01AB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B01AB7" w:rsidRPr="0043613C" w:rsidTr="002A4E9B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B01AB7" w:rsidRPr="0043613C" w:rsidRDefault="00B01AB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01AB7" w:rsidRPr="00CA1B0B" w:rsidRDefault="00B01AB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B01AB7" w:rsidRPr="00CA1B0B" w:rsidRDefault="00B01AB7" w:rsidP="00B01AB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B01AB7" w:rsidRPr="00CA1B0B" w:rsidRDefault="00B01AB7" w:rsidP="00B01AB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1AB7" w:rsidRPr="00CA1B0B" w:rsidRDefault="00155FA8" w:rsidP="00B01AB7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2013-06-28</w:t>
            </w:r>
          </w:p>
        </w:tc>
      </w:tr>
      <w:tr w:rsidR="00B01AB7" w:rsidRPr="0043613C" w:rsidTr="002A4E9B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B01AB7" w:rsidRPr="0043613C" w:rsidRDefault="00B01AB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B01AB7" w:rsidRPr="00CA1B0B" w:rsidRDefault="00CA1B0B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B01AB7" w:rsidRPr="00CA1B0B" w:rsidRDefault="00CA1B0B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B01AB7" w:rsidRPr="00CA1B0B" w:rsidRDefault="00B01AB7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B01AB7" w:rsidRPr="00CA1B0B" w:rsidRDefault="00B01AB7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725F54" w:rsidRPr="0043613C" w:rsidTr="002A4E9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25F54" w:rsidRPr="0043613C" w:rsidRDefault="00725F54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25F54" w:rsidRPr="00CA1B0B" w:rsidRDefault="00CA1B0B" w:rsidP="004072C7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25F54" w:rsidRPr="00CA1B0B" w:rsidRDefault="00725F54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CA1B0B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25F54" w:rsidRPr="00CA1B0B" w:rsidRDefault="00725F54" w:rsidP="00150EC8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4072C7" w:rsidRPr="0043613C" w:rsidTr="002A4E9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072C7" w:rsidRPr="0043613C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072C7" w:rsidRPr="00CA1B0B" w:rsidRDefault="00150EC8" w:rsidP="00150EC8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단위</w:t>
            </w:r>
            <w:r w:rsidR="00CA1B0B"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2</w:t>
            </w:r>
            <w:r w:rsidR="00CA1B0B"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0%</w:t>
            </w:r>
          </w:p>
        </w:tc>
      </w:tr>
      <w:tr w:rsidR="004072C7" w:rsidRPr="0043613C" w:rsidTr="002A4E9B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4072C7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072C7" w:rsidRPr="004072C7" w:rsidRDefault="004072C7" w:rsidP="004072C7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725F54" w:rsidRPr="0043613C" w:rsidTr="002A4E9B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725F54" w:rsidRPr="0043613C" w:rsidRDefault="004072C7" w:rsidP="004072C7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725F54" w:rsidRPr="0043613C" w:rsidTr="002A4E9B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725F54" w:rsidRDefault="00725F54" w:rsidP="004072C7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725F54" w:rsidRPr="0043613C" w:rsidRDefault="004072C7" w:rsidP="004072C7">
            <w:pPr>
              <w:pStyle w:val="a5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725F54" w:rsidRPr="0043613C" w:rsidRDefault="00A9608B" w:rsidP="004072C7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수정 프로세스 테스트 시 일부 오류 발견</w:t>
            </w:r>
          </w:p>
          <w:p w:rsidR="00725F54" w:rsidRPr="0043613C" w:rsidRDefault="00725F54" w:rsidP="004072C7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725F54" w:rsidRPr="0043613C" w:rsidRDefault="004072C7" w:rsidP="004072C7">
            <w:pPr>
              <w:pStyle w:val="a5"/>
              <w:numPr>
                <w:ilvl w:val="0"/>
                <w:numId w:val="7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4072C7" w:rsidRPr="0043613C" w:rsidRDefault="00CA1B0B" w:rsidP="004072C7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등록과 삭제 프로세스는 잘 진행되는 편이나, 수정 프로세스 진행 시, 수정내역이 반영 안되는 오류가 몇 건 발생하여, 앞으로 개발 시 수정프로세스를 좀 더 면밀히 검토할 필요 있음</w:t>
            </w:r>
          </w:p>
          <w:p w:rsidR="004072C7" w:rsidRDefault="004072C7" w:rsidP="004072C7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  <w:p w:rsidR="00CA1B0B" w:rsidRPr="00CA1B0B" w:rsidRDefault="00CA1B0B" w:rsidP="004072C7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725F54" w:rsidRPr="0043613C" w:rsidTr="002A4E9B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725F54" w:rsidRPr="0043613C" w:rsidRDefault="00725F54" w:rsidP="004072C7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425E6B" w:rsidRPr="003450F4" w:rsidRDefault="00425E6B" w:rsidP="00CA1B0B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4072C7" w:rsidRDefault="004072C7" w:rsidP="003450F4">
      <w:pPr>
        <w:pStyle w:val="a3"/>
      </w:pPr>
    </w:p>
    <w:p w:rsidR="005436C2" w:rsidRDefault="005436C2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5436C2" w:rsidRPr="0043613C" w:rsidTr="002437AE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4072C7" w:rsidRDefault="005436C2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2차 단위테스트 완료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5436C2" w:rsidRPr="0043613C" w:rsidTr="002437AE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5436C2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2013-07-19</w:t>
            </w:r>
          </w:p>
        </w:tc>
      </w:tr>
      <w:tr w:rsidR="00150EC8" w:rsidRPr="0043613C" w:rsidTr="002437AE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150EC8" w:rsidRDefault="00150EC8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150EC8" w:rsidRDefault="00150EC8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150EC8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단위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4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0%</w:t>
            </w: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150EC8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150EC8" w:rsidRPr="0043613C" w:rsidTr="002437AE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150EC8" w:rsidRDefault="00150EC8" w:rsidP="002437AE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5436C2">
            <w:pPr>
              <w:pStyle w:val="a5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150EC8" w:rsidRPr="0043613C" w:rsidRDefault="00150EC8" w:rsidP="002437AE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단위 테스트 시 발견된 특별한 오류사항 없음</w:t>
            </w:r>
          </w:p>
          <w:p w:rsidR="00150EC8" w:rsidRPr="0043613C" w:rsidRDefault="00150EC8" w:rsidP="002437AE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5436C2">
            <w:pPr>
              <w:pStyle w:val="a5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150EC8" w:rsidRPr="0043613C" w:rsidRDefault="00150EC8" w:rsidP="002437AE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…</w:t>
            </w:r>
          </w:p>
          <w:p w:rsidR="00150EC8" w:rsidRPr="0043613C" w:rsidRDefault="00150EC8" w:rsidP="002437AE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150EC8" w:rsidRPr="0043613C" w:rsidTr="002437AE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150EC8" w:rsidRPr="003450F4" w:rsidRDefault="00150EC8" w:rsidP="00FE0341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5436C2" w:rsidRDefault="005436C2" w:rsidP="003450F4">
      <w:pPr>
        <w:pStyle w:val="a3"/>
      </w:pPr>
    </w:p>
    <w:p w:rsidR="005436C2" w:rsidRDefault="005436C2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5436C2" w:rsidRPr="0043613C" w:rsidTr="002437AE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4072C7" w:rsidRDefault="005436C2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3차 단위테스트 완료</w:t>
            </w:r>
          </w:p>
        </w:tc>
      </w:tr>
      <w:tr w:rsidR="005436C2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5436C2" w:rsidRPr="0043613C" w:rsidTr="002437AE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5436C2" w:rsidRPr="0043613C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5436C2" w:rsidRPr="00150EC8" w:rsidRDefault="005436C2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36C2" w:rsidRPr="00150EC8" w:rsidRDefault="005436C2" w:rsidP="005436C2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2013-08-02</w:t>
            </w:r>
          </w:p>
        </w:tc>
      </w:tr>
      <w:tr w:rsidR="00150EC8" w:rsidRPr="0043613C" w:rsidTr="002437AE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150EC8" w:rsidRPr="00967606" w:rsidRDefault="00150EC8" w:rsidP="002437AE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50EC8" w:rsidRPr="004072C7" w:rsidRDefault="00150EC8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150EC8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단위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6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0%</w:t>
            </w:r>
          </w:p>
        </w:tc>
      </w:tr>
      <w:tr w:rsidR="00150EC8" w:rsidRPr="0043613C" w:rsidTr="002437AE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150EC8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2437AE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2437AE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150EC8" w:rsidRPr="0043613C" w:rsidTr="002437AE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150EC8" w:rsidRDefault="00150EC8" w:rsidP="002437AE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0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150EC8" w:rsidRPr="0043613C" w:rsidRDefault="00150EC8" w:rsidP="00150EC8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단위 테스트 시 발견된 특별한 오류사항 없음</w:t>
            </w:r>
          </w:p>
          <w:p w:rsidR="00150EC8" w:rsidRPr="00150EC8" w:rsidRDefault="00150EC8" w:rsidP="00150EC8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0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150EC8" w:rsidRPr="0043613C" w:rsidRDefault="00150EC8" w:rsidP="002437AE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150EC8" w:rsidRPr="0043613C" w:rsidTr="002437AE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150EC8" w:rsidRPr="0043613C" w:rsidRDefault="00150EC8" w:rsidP="002437AE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150EC8" w:rsidRPr="003450F4" w:rsidRDefault="00150EC8" w:rsidP="00FE0341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5436C2" w:rsidRDefault="005436C2" w:rsidP="003450F4">
      <w:pPr>
        <w:pStyle w:val="a3"/>
      </w:pPr>
    </w:p>
    <w:p w:rsidR="00150EC8" w:rsidRDefault="00150EC8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150EC8" w:rsidRPr="0043613C" w:rsidTr="00732C6A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2C4A13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4</w:t>
            </w:r>
            <w:r w:rsidR="00150EC8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차 단위테스트 완료</w:t>
            </w: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150EC8" w:rsidRPr="0043613C" w:rsidTr="00732C6A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150EC8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9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-0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6</w:t>
            </w:r>
          </w:p>
        </w:tc>
      </w:tr>
      <w:tr w:rsidR="00150EC8" w:rsidRPr="0043613C" w:rsidTr="00732C6A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150EC8" w:rsidRPr="00967606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150EC8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단위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8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0%</w:t>
            </w:r>
          </w:p>
        </w:tc>
      </w:tr>
      <w:tr w:rsidR="00150EC8" w:rsidRPr="0043613C" w:rsidTr="00732C6A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732C6A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150EC8" w:rsidRPr="0043613C" w:rsidTr="00732C6A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150EC8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1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150EC8" w:rsidRPr="0043613C" w:rsidRDefault="00150EC8" w:rsidP="00732C6A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단위 테스트 시 발견된 특별한 오류사항 없음</w:t>
            </w:r>
          </w:p>
          <w:p w:rsidR="00150EC8" w:rsidRPr="00150EC8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1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150EC8" w:rsidRPr="0043613C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150EC8" w:rsidRPr="0043613C" w:rsidTr="00732C6A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150EC8" w:rsidRPr="003450F4" w:rsidRDefault="00150EC8" w:rsidP="00FE0341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150EC8" w:rsidRPr="005436C2" w:rsidRDefault="00150EC8" w:rsidP="00150EC8">
      <w:pPr>
        <w:pStyle w:val="a3"/>
      </w:pPr>
    </w:p>
    <w:p w:rsidR="00150EC8" w:rsidRDefault="00150EC8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150EC8" w:rsidRPr="0043613C" w:rsidTr="00732C6A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150EC8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150EC8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2C4A13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5</w:t>
            </w:r>
            <w:r w:rsidR="00150EC8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차 단위테스트 완료</w:t>
            </w:r>
          </w:p>
        </w:tc>
      </w:tr>
      <w:tr w:rsidR="00150EC8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150EC8" w:rsidRPr="00150EC8" w:rsidTr="00732C6A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0EC8" w:rsidRPr="00150EC8" w:rsidRDefault="00150EC8" w:rsidP="00150EC8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9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-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24</w:t>
            </w:r>
          </w:p>
        </w:tc>
      </w:tr>
      <w:tr w:rsidR="00150EC8" w:rsidRPr="004072C7" w:rsidTr="00732C6A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150EC8" w:rsidRPr="00967606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50EC8" w:rsidRPr="00150EC8" w:rsidRDefault="00150EC8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150EC8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150EC8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단위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10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0%</w:t>
            </w:r>
          </w:p>
        </w:tc>
      </w:tr>
      <w:tr w:rsidR="00150EC8" w:rsidRPr="004072C7" w:rsidTr="00732C6A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150EC8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50EC8" w:rsidRPr="004072C7" w:rsidRDefault="00150EC8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150EC8" w:rsidRPr="0043613C" w:rsidTr="00732C6A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150EC8" w:rsidRPr="0043613C" w:rsidTr="00732C6A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150EC8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2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150EC8" w:rsidRPr="0043613C" w:rsidRDefault="00150EC8" w:rsidP="00732C6A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단위 테스트 시 발견된 특별한 오류사항 없음</w:t>
            </w:r>
          </w:p>
          <w:p w:rsidR="00150EC8" w:rsidRPr="00150EC8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150EC8" w:rsidRPr="0043613C" w:rsidRDefault="00150EC8" w:rsidP="00150EC8">
            <w:pPr>
              <w:pStyle w:val="a5"/>
              <w:numPr>
                <w:ilvl w:val="0"/>
                <w:numId w:val="32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150EC8" w:rsidRPr="0043613C" w:rsidRDefault="00150EC8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150EC8" w:rsidRPr="003450F4" w:rsidTr="00732C6A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150EC8" w:rsidRPr="0043613C" w:rsidRDefault="00150EC8" w:rsidP="00732C6A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150EC8" w:rsidRPr="003450F4" w:rsidRDefault="00150EC8" w:rsidP="00FE0341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150EC8" w:rsidRDefault="00150EC8" w:rsidP="003450F4">
      <w:pPr>
        <w:pStyle w:val="a3"/>
      </w:pPr>
    </w:p>
    <w:p w:rsidR="00FE277F" w:rsidRDefault="00FE277F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2C4A13" w:rsidRPr="0043613C" w:rsidTr="0090171B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2C4A13" w:rsidRPr="004072C7" w:rsidTr="0090171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4A13" w:rsidRPr="004072C7" w:rsidRDefault="002C4A13" w:rsidP="0090171B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2C4A13" w:rsidRPr="00150EC8" w:rsidTr="0090171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4A13" w:rsidRPr="00150EC8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1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 xml:space="preserve">차 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테스트 완료</w:t>
            </w:r>
          </w:p>
        </w:tc>
      </w:tr>
      <w:tr w:rsidR="002C4A13" w:rsidRPr="00150EC8" w:rsidTr="0090171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4A13" w:rsidRPr="00150EC8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150EC8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4A13" w:rsidRPr="00150EC8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2C4A13" w:rsidRPr="00150EC8" w:rsidTr="0090171B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2C4A13" w:rsidRPr="00150EC8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C4A13" w:rsidRPr="00150EC8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C4A13" w:rsidRPr="00150EC8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4A13" w:rsidRPr="00150EC8" w:rsidRDefault="002C4A13" w:rsidP="0021761D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</w:t>
            </w:r>
            <w:r w:rsidR="0021761D">
              <w:rPr>
                <w:rFonts w:ascii="맑은 고딕" w:eastAsia="맑은 고딕" w:hAnsi="맑은 고딕" w:hint="eastAsia"/>
                <w:color w:val="auto"/>
                <w:sz w:val="20"/>
              </w:rPr>
              <w:t>7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-</w:t>
            </w:r>
            <w:r w:rsidR="0021761D">
              <w:rPr>
                <w:rFonts w:ascii="맑은 고딕" w:eastAsia="맑은 고딕" w:hAnsi="맑은 고딕" w:hint="eastAsia"/>
                <w:color w:val="auto"/>
                <w:sz w:val="20"/>
              </w:rPr>
              <w:t>22</w:t>
            </w:r>
          </w:p>
        </w:tc>
      </w:tr>
      <w:tr w:rsidR="002C4A13" w:rsidRPr="004072C7" w:rsidTr="0090171B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2C4A13" w:rsidRPr="00967606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2C4A13" w:rsidRPr="004072C7" w:rsidRDefault="002C4A13" w:rsidP="0090171B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2C4A13" w:rsidRPr="004072C7" w:rsidRDefault="002C4A13" w:rsidP="0090171B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2C4A13" w:rsidRPr="004072C7" w:rsidRDefault="002C4A13" w:rsidP="0090171B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2C4A13" w:rsidRPr="00150EC8" w:rsidTr="0090171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C4A13" w:rsidRPr="00150EC8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150EC8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C4A13" w:rsidRPr="00150EC8" w:rsidRDefault="002C4A13" w:rsidP="0090171B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2C4A13" w:rsidRPr="004072C7" w:rsidTr="0090171B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C4A13" w:rsidRPr="004072C7" w:rsidRDefault="002C4A13" w:rsidP="002C4A13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33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%</w:t>
            </w:r>
          </w:p>
        </w:tc>
      </w:tr>
      <w:tr w:rsidR="002C4A13" w:rsidRPr="004072C7" w:rsidTr="0090171B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2C4A13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C4A13" w:rsidRPr="004072C7" w:rsidRDefault="002C4A13" w:rsidP="0090171B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2C4A13" w:rsidRPr="0043613C" w:rsidTr="0090171B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2C4A13" w:rsidRPr="0043613C" w:rsidTr="0090171B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2C4A13" w:rsidRDefault="002C4A13" w:rsidP="0090171B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2C4A13" w:rsidRPr="0043613C" w:rsidRDefault="002C4A13" w:rsidP="0090171B">
            <w:pPr>
              <w:pStyle w:val="a5"/>
              <w:numPr>
                <w:ilvl w:val="0"/>
                <w:numId w:val="33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2C4A13" w:rsidRPr="0043613C" w:rsidRDefault="0021761D" w:rsidP="0090171B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통합</w:t>
            </w:r>
            <w:r w:rsidR="002C4A13">
              <w:rPr>
                <w:rFonts w:ascii="맑은 고딕" w:eastAsia="맑은 고딕" w:hAnsi="맑은 고딕" w:hint="eastAsia"/>
                <w:sz w:val="20"/>
              </w:rPr>
              <w:t xml:space="preserve"> 테스트 시 발견된 특별한 오류사항 없음</w:t>
            </w:r>
          </w:p>
          <w:p w:rsidR="002C4A13" w:rsidRPr="00150EC8" w:rsidRDefault="002C4A13" w:rsidP="0090171B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2C4A13" w:rsidRPr="0043613C" w:rsidRDefault="002C4A13" w:rsidP="0090171B">
            <w:pPr>
              <w:pStyle w:val="a5"/>
              <w:numPr>
                <w:ilvl w:val="0"/>
                <w:numId w:val="33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2C4A13" w:rsidRPr="0043613C" w:rsidRDefault="002C4A13" w:rsidP="0090171B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2C4A13" w:rsidRPr="003450F4" w:rsidTr="0090171B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2C4A13" w:rsidRPr="0043613C" w:rsidRDefault="002C4A13" w:rsidP="0090171B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2C4A13" w:rsidRPr="003450F4" w:rsidRDefault="002C4A13" w:rsidP="0090171B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2C4A13" w:rsidRPr="00150EC8" w:rsidRDefault="002C4A13" w:rsidP="002C4A13">
      <w:pPr>
        <w:pStyle w:val="a3"/>
      </w:pPr>
    </w:p>
    <w:p w:rsidR="002C4A13" w:rsidRDefault="002C4A13" w:rsidP="002C4A13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FE277F" w:rsidRPr="0043613C" w:rsidTr="00732C6A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2C4A13" w:rsidRDefault="00FE277F" w:rsidP="00732C6A">
            <w:pPr>
              <w:jc w:val="center"/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lastRenderedPageBreak/>
              <w:br w:type="page"/>
            </w:r>
          </w:p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FE277F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277F" w:rsidRPr="004072C7" w:rsidRDefault="00FE277F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FE277F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277F" w:rsidRPr="00150EC8" w:rsidRDefault="002C4A13" w:rsidP="002C4A13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2</w:t>
            </w:r>
            <w:r w:rsidR="00FE277F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 xml:space="preserve">차 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="00FE277F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테스트 완료</w:t>
            </w:r>
          </w:p>
        </w:tc>
      </w:tr>
      <w:tr w:rsidR="00FE277F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277F" w:rsidRPr="00150EC8" w:rsidRDefault="00FE277F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150EC8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277F" w:rsidRPr="00150EC8" w:rsidRDefault="00FE277F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FE277F" w:rsidRPr="00150EC8" w:rsidTr="00732C6A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FE277F" w:rsidRPr="00150EC8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E277F" w:rsidRPr="00150EC8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FE277F" w:rsidRPr="00150EC8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277F" w:rsidRPr="00150EC8" w:rsidRDefault="00FE277F" w:rsidP="0021761D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2013-0</w:t>
            </w: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9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-</w:t>
            </w:r>
            <w:r w:rsidR="0021761D">
              <w:rPr>
                <w:rFonts w:ascii="맑은 고딕" w:eastAsia="맑은 고딕" w:hAnsi="맑은 고딕" w:hint="eastAsia"/>
                <w:color w:val="auto"/>
                <w:sz w:val="20"/>
              </w:rPr>
              <w:t>13</w:t>
            </w:r>
          </w:p>
        </w:tc>
      </w:tr>
      <w:tr w:rsidR="00FE277F" w:rsidRPr="004072C7" w:rsidTr="00732C6A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FE277F" w:rsidRPr="00967606" w:rsidRDefault="00FE277F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FE277F" w:rsidRPr="004072C7" w:rsidRDefault="00FE277F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FE277F" w:rsidRPr="004072C7" w:rsidRDefault="00FE277F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E277F" w:rsidRPr="004072C7" w:rsidRDefault="00FE277F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FE277F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E277F" w:rsidRPr="00150EC8" w:rsidRDefault="00FE277F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150EC8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E277F" w:rsidRPr="00150EC8" w:rsidRDefault="00FE277F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FE277F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E277F" w:rsidRPr="004072C7" w:rsidRDefault="00FE277F" w:rsidP="002C4A13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 w:rsidR="002C4A13">
              <w:rPr>
                <w:rFonts w:ascii="맑은 고딕" w:eastAsia="맑은 고딕" w:hAnsi="맑은 고딕" w:hint="eastAsia"/>
                <w:color w:val="auto"/>
                <w:sz w:val="20"/>
              </w:rPr>
              <w:t>66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%</w:t>
            </w:r>
          </w:p>
        </w:tc>
      </w:tr>
      <w:tr w:rsidR="00FE277F" w:rsidRPr="004072C7" w:rsidTr="00732C6A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FE277F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E277F" w:rsidRPr="004072C7" w:rsidRDefault="00FE277F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FE277F" w:rsidRPr="0043613C" w:rsidTr="00732C6A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FE277F" w:rsidRPr="0043613C" w:rsidTr="00732C6A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FE277F" w:rsidRDefault="00FE277F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FE277F" w:rsidRPr="0043613C" w:rsidRDefault="00FE277F" w:rsidP="00FE277F">
            <w:pPr>
              <w:pStyle w:val="a5"/>
              <w:numPr>
                <w:ilvl w:val="0"/>
                <w:numId w:val="33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FE277F" w:rsidRPr="0043613C" w:rsidRDefault="0021761D" w:rsidP="00732C6A">
            <w:pPr>
              <w:pStyle w:val="a5"/>
              <w:ind w:left="8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통합</w:t>
            </w:r>
            <w:bookmarkStart w:id="0" w:name="_GoBack"/>
            <w:bookmarkEnd w:id="0"/>
            <w:r w:rsidR="00FE277F">
              <w:rPr>
                <w:rFonts w:ascii="맑은 고딕" w:eastAsia="맑은 고딕" w:hAnsi="맑은 고딕" w:hint="eastAsia"/>
                <w:sz w:val="20"/>
              </w:rPr>
              <w:t xml:space="preserve"> 테스트 시 발견된 특별한 오류사항 없음</w:t>
            </w:r>
          </w:p>
          <w:p w:rsidR="00FE277F" w:rsidRPr="00150EC8" w:rsidRDefault="00FE277F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FE277F" w:rsidRPr="0043613C" w:rsidRDefault="00FE277F" w:rsidP="00FE277F">
            <w:pPr>
              <w:pStyle w:val="a5"/>
              <w:numPr>
                <w:ilvl w:val="0"/>
                <w:numId w:val="33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FE277F" w:rsidRPr="0043613C" w:rsidRDefault="00FE277F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FE277F" w:rsidRPr="003450F4" w:rsidTr="00732C6A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FE277F" w:rsidRPr="0043613C" w:rsidRDefault="00FE277F" w:rsidP="00732C6A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FE277F" w:rsidRPr="003450F4" w:rsidRDefault="00FE277F" w:rsidP="00FE0341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FE277F" w:rsidRPr="00150EC8" w:rsidRDefault="00FE277F" w:rsidP="00FE277F">
      <w:pPr>
        <w:pStyle w:val="a3"/>
      </w:pPr>
    </w:p>
    <w:p w:rsidR="00FE277F" w:rsidRDefault="00FE277F" w:rsidP="003450F4">
      <w:pPr>
        <w:pStyle w:val="a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619"/>
        <w:gridCol w:w="1600"/>
        <w:gridCol w:w="6"/>
        <w:gridCol w:w="1554"/>
        <w:gridCol w:w="6"/>
        <w:gridCol w:w="3294"/>
      </w:tblGrid>
      <w:tr w:rsidR="00FE0341" w:rsidRPr="0043613C" w:rsidTr="00732C6A">
        <w:trPr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36"/>
                <w:szCs w:val="36"/>
              </w:rPr>
            </w:pPr>
            <w:r w:rsidRPr="00E55A56">
              <w:rPr>
                <w:rFonts w:ascii="맑은 고딕" w:eastAsia="맑은 고딕" w:hAnsi="맑은 고딕"/>
                <w:color w:val="auto"/>
                <w:kern w:val="2"/>
                <w:sz w:val="20"/>
                <w:shd w:val="clear" w:color="auto" w:fill="FFFFFF"/>
              </w:rPr>
              <w:br w:type="page"/>
            </w:r>
            <w:r>
              <w:rPr>
                <w:rFonts w:ascii="맑은 고딕" w:eastAsia="맑은 고딕" w:hAnsi="맑은 고딕" w:hint="eastAsia"/>
                <w:b/>
                <w:color w:val="auto"/>
                <w:sz w:val="36"/>
                <w:szCs w:val="36"/>
              </w:rPr>
              <w:t xml:space="preserve">테스트 진척 </w:t>
            </w:r>
            <w:r w:rsidRPr="0043613C">
              <w:rPr>
                <w:rFonts w:ascii="맑은 고딕" w:eastAsia="맑은 고딕" w:hAnsi="맑은 고딕" w:cs="바탕" w:hint="eastAsia"/>
                <w:b/>
                <w:color w:val="auto"/>
                <w:sz w:val="36"/>
                <w:szCs w:val="36"/>
              </w:rPr>
              <w:t>보고서</w:t>
            </w:r>
          </w:p>
        </w:tc>
      </w:tr>
      <w:tr w:rsidR="00FE0341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프로젝트명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341" w:rsidRPr="004072C7" w:rsidRDefault="00FE0341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5FA8">
              <w:rPr>
                <w:rFonts w:ascii="맑은 고딕" w:eastAsia="맑은 고딕" w:hAnsi="맑은 고딕" w:hint="eastAsia"/>
                <w:color w:val="auto"/>
                <w:sz w:val="20"/>
              </w:rPr>
              <w:t>해상가두리 시설관리를 위한 지능형 S/W 및 Embedded 시스템 개발</w:t>
            </w:r>
          </w:p>
        </w:tc>
      </w:tr>
      <w:tr w:rsidR="00FE0341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요약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341" w:rsidRPr="00150EC8" w:rsidRDefault="002C4A13" w:rsidP="0021761D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3</w:t>
            </w:r>
            <w:r w:rsidR="00FE0341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 xml:space="preserve">차 </w:t>
            </w:r>
            <w:r w:rsidR="00FE0341"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="00FE0341"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테스트</w:t>
            </w:r>
          </w:p>
        </w:tc>
      </w:tr>
      <w:tr w:rsidR="00FE0341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중요도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341" w:rsidRPr="00150EC8" w:rsidRDefault="00FE0341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중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150EC8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진행률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0341" w:rsidRPr="00150EC8" w:rsidRDefault="00FE0341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100%</w:t>
            </w:r>
          </w:p>
        </w:tc>
      </w:tr>
      <w:tr w:rsidR="00FE0341" w:rsidRPr="00150EC8" w:rsidTr="00732C6A">
        <w:trPr>
          <w:trHeight w:val="292"/>
          <w:jc w:val="center"/>
        </w:trPr>
        <w:tc>
          <w:tcPr>
            <w:tcW w:w="1560" w:type="dxa"/>
            <w:vMerge w:val="restart"/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보고대상</w:t>
            </w:r>
          </w:p>
        </w:tc>
        <w:tc>
          <w:tcPr>
            <w:tcW w:w="16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FE0341" w:rsidRPr="00150EC8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소속</w:t>
            </w:r>
          </w:p>
        </w:tc>
        <w:tc>
          <w:tcPr>
            <w:tcW w:w="1606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E0341" w:rsidRPr="00150EC8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성명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FE0341" w:rsidRPr="00150EC8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수행기간</w:t>
            </w:r>
          </w:p>
        </w:tc>
        <w:tc>
          <w:tcPr>
            <w:tcW w:w="3294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341" w:rsidRPr="00150EC8" w:rsidRDefault="00FE0341" w:rsidP="0021761D">
            <w:pPr>
              <w:jc w:val="left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2013-</w:t>
            </w:r>
            <w:r w:rsidR="0021761D">
              <w:rPr>
                <w:rFonts w:ascii="맑은 고딕" w:eastAsia="맑은 고딕" w:hAnsi="맑은 고딕" w:hint="eastAsia"/>
                <w:color w:val="auto"/>
                <w:sz w:val="20"/>
              </w:rPr>
              <w:t>10</w:t>
            </w: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-</w:t>
            </w:r>
            <w:r w:rsidR="0021761D">
              <w:rPr>
                <w:rFonts w:ascii="맑은 고딕" w:eastAsia="맑은 고딕" w:hAnsi="맑은 고딕" w:hint="eastAsia"/>
                <w:color w:val="auto"/>
                <w:sz w:val="20"/>
              </w:rPr>
              <w:t>23</w:t>
            </w:r>
          </w:p>
        </w:tc>
      </w:tr>
      <w:tr w:rsidR="00FE0341" w:rsidRPr="004072C7" w:rsidTr="00732C6A">
        <w:trPr>
          <w:trHeight w:val="274"/>
          <w:jc w:val="center"/>
        </w:trPr>
        <w:tc>
          <w:tcPr>
            <w:tcW w:w="1560" w:type="dxa"/>
            <w:vMerge/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</w:p>
        </w:tc>
        <w:tc>
          <w:tcPr>
            <w:tcW w:w="1619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FE0341" w:rsidRPr="00967606" w:rsidRDefault="00FE0341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Biz개발팀</w:t>
            </w:r>
          </w:p>
        </w:tc>
        <w:tc>
          <w:tcPr>
            <w:tcW w:w="160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FE0341" w:rsidRPr="004072C7" w:rsidRDefault="00FE0341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김정은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FE0341" w:rsidRPr="004072C7" w:rsidRDefault="00FE0341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  <w:tc>
          <w:tcPr>
            <w:tcW w:w="329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E0341" w:rsidRPr="004072C7" w:rsidRDefault="00FE0341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FE0341" w:rsidRPr="00150EC8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43613C">
              <w:rPr>
                <w:rFonts w:ascii="맑은 고딕" w:eastAsia="맑은 고딕" w:hAnsi="맑은 고딕"/>
                <w:b/>
                <w:color w:val="auto"/>
                <w:sz w:val="20"/>
              </w:rPr>
              <w:t>작성자</w:t>
            </w:r>
          </w:p>
        </w:tc>
        <w:tc>
          <w:tcPr>
            <w:tcW w:w="32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E0341" w:rsidRPr="00150EC8" w:rsidRDefault="00FE0341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 w:hint="eastAsia"/>
                <w:color w:val="auto"/>
                <w:sz w:val="20"/>
              </w:rPr>
              <w:t>고우리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150EC8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 w:rsidRPr="00150EC8">
              <w:rPr>
                <w:rFonts w:ascii="맑은 고딕" w:eastAsia="맑은 고딕" w:hAnsi="맑은 고딕"/>
                <w:b/>
                <w:color w:val="auto"/>
                <w:sz w:val="20"/>
              </w:rPr>
              <w:t>작성일</w:t>
            </w:r>
          </w:p>
        </w:tc>
        <w:tc>
          <w:tcPr>
            <w:tcW w:w="33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E0341" w:rsidRPr="00150EC8" w:rsidRDefault="00FE0341" w:rsidP="00732C6A">
            <w:pPr>
              <w:rPr>
                <w:rFonts w:ascii="맑은 고딕" w:eastAsia="맑은 고딕" w:hAnsi="맑은 고딕"/>
                <w:color w:val="auto"/>
                <w:sz w:val="20"/>
              </w:rPr>
            </w:pPr>
          </w:p>
        </w:tc>
      </w:tr>
      <w:tr w:rsidR="00FE0341" w:rsidRPr="004072C7" w:rsidTr="00732C6A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관련지표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E0341" w:rsidRPr="004072C7" w:rsidRDefault="00FE0341" w:rsidP="002C4A13">
            <w:pPr>
              <w:rPr>
                <w:rFonts w:ascii="맑은 고딕" w:eastAsia="맑은 고딕" w:hAnsi="맑은 고딕"/>
                <w:color w:val="008000"/>
                <w:sz w:val="20"/>
              </w:rPr>
            </w:pPr>
            <w:r>
              <w:rPr>
                <w:rFonts w:ascii="맑은 고딕" w:eastAsia="맑은 고딕" w:hAnsi="맑은 고딕" w:hint="eastAsia"/>
                <w:color w:val="auto"/>
                <w:sz w:val="20"/>
              </w:rPr>
              <w:t>통합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테스트진척률</w:t>
            </w:r>
            <w:r w:rsidR="002C4A13">
              <w:rPr>
                <w:rFonts w:ascii="맑은 고딕" w:eastAsia="맑은 고딕" w:hAnsi="맑은 고딕" w:hint="eastAsia"/>
                <w:color w:val="auto"/>
                <w:sz w:val="20"/>
              </w:rPr>
              <w:t>100</w:t>
            </w:r>
            <w:r w:rsidRPr="00CA1B0B">
              <w:rPr>
                <w:rFonts w:ascii="맑은 고딕" w:eastAsia="맑은 고딕" w:hAnsi="맑은 고딕" w:hint="eastAsia"/>
                <w:color w:val="auto"/>
                <w:sz w:val="20"/>
              </w:rPr>
              <w:t>%</w:t>
            </w:r>
          </w:p>
        </w:tc>
      </w:tr>
      <w:tr w:rsidR="00FE0341" w:rsidRPr="004072C7" w:rsidTr="00732C6A">
        <w:trPr>
          <w:jc w:val="center"/>
        </w:trPr>
        <w:tc>
          <w:tcPr>
            <w:tcW w:w="1560" w:type="dxa"/>
            <w:shd w:val="clear" w:color="auto" w:fill="E0E0E0"/>
            <w:vAlign w:val="center"/>
          </w:tcPr>
          <w:p w:rsidR="00FE0341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용어/레퍼런스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E0341" w:rsidRPr="004072C7" w:rsidRDefault="00FE0341" w:rsidP="00732C6A">
            <w:pPr>
              <w:rPr>
                <w:rFonts w:ascii="맑은 고딕" w:eastAsia="맑은 고딕" w:hAnsi="맑은 고딕"/>
                <w:color w:val="008000"/>
                <w:sz w:val="20"/>
              </w:rPr>
            </w:pPr>
          </w:p>
        </w:tc>
      </w:tr>
      <w:tr w:rsidR="00FE0341" w:rsidRPr="0043613C" w:rsidTr="00732C6A">
        <w:trPr>
          <w:jc w:val="center"/>
        </w:trPr>
        <w:tc>
          <w:tcPr>
            <w:tcW w:w="9639" w:type="dxa"/>
            <w:gridSpan w:val="7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b/>
                <w:color w:val="auto"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20"/>
              </w:rPr>
              <w:t>현황 및 이슈사항</w:t>
            </w:r>
          </w:p>
        </w:tc>
      </w:tr>
      <w:tr w:rsidR="00FE0341" w:rsidRPr="0043613C" w:rsidTr="00732C6A">
        <w:trPr>
          <w:trHeight w:val="7520"/>
          <w:jc w:val="center"/>
        </w:trPr>
        <w:tc>
          <w:tcPr>
            <w:tcW w:w="9639" w:type="dxa"/>
            <w:gridSpan w:val="7"/>
            <w:tcBorders>
              <w:top w:val="nil"/>
            </w:tcBorders>
          </w:tcPr>
          <w:p w:rsidR="00FE0341" w:rsidRDefault="00FE0341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sz w:val="20"/>
              </w:rPr>
            </w:pPr>
          </w:p>
          <w:p w:rsidR="00FE0341" w:rsidRPr="0043613C" w:rsidRDefault="00FE0341" w:rsidP="00FE0341">
            <w:pPr>
              <w:pStyle w:val="a5"/>
              <w:numPr>
                <w:ilvl w:val="0"/>
                <w:numId w:val="34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주요이슈 및 현황</w:t>
            </w:r>
          </w:p>
          <w:p w:rsidR="0021761D" w:rsidRDefault="0021761D" w:rsidP="0021761D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 w:hint="eastAsia"/>
                <w:b/>
                <w:sz w:val="20"/>
              </w:rPr>
            </w:pPr>
          </w:p>
          <w:p w:rsidR="00FE0341" w:rsidRPr="0043613C" w:rsidRDefault="00FE0341" w:rsidP="00FE0341">
            <w:pPr>
              <w:pStyle w:val="a5"/>
              <w:numPr>
                <w:ilvl w:val="0"/>
                <w:numId w:val="34"/>
              </w:numPr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b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</w:rPr>
              <w:t>이슈 설명</w:t>
            </w:r>
          </w:p>
          <w:p w:rsidR="00FE0341" w:rsidRPr="0043613C" w:rsidRDefault="00FE0341" w:rsidP="00732C6A">
            <w:pPr>
              <w:pStyle w:val="a5"/>
              <w:tabs>
                <w:tab w:val="clear" w:pos="4252"/>
                <w:tab w:val="clear" w:pos="8504"/>
              </w:tabs>
              <w:rPr>
                <w:rFonts w:ascii="맑은 고딕" w:eastAsia="맑은 고딕" w:hAnsi="맑은 고딕"/>
                <w:color w:val="0000FF"/>
                <w:sz w:val="20"/>
              </w:rPr>
            </w:pPr>
          </w:p>
        </w:tc>
      </w:tr>
      <w:tr w:rsidR="00FE0341" w:rsidRPr="003450F4" w:rsidTr="00732C6A">
        <w:trPr>
          <w:trHeight w:val="1122"/>
          <w:jc w:val="center"/>
        </w:trPr>
        <w:tc>
          <w:tcPr>
            <w:tcW w:w="1560" w:type="dxa"/>
            <w:shd w:val="clear" w:color="FFFF00" w:fill="E0E0E0"/>
            <w:vAlign w:val="center"/>
          </w:tcPr>
          <w:p w:rsidR="00FE0341" w:rsidRPr="0043613C" w:rsidRDefault="00FE0341" w:rsidP="00732C6A">
            <w:pPr>
              <w:jc w:val="center"/>
              <w:rPr>
                <w:rFonts w:ascii="맑은 고딕" w:eastAsia="맑은 고딕" w:hAnsi="맑은 고딕"/>
                <w:sz w:val="20"/>
              </w:rPr>
            </w:pPr>
            <w:r w:rsidRPr="0043613C">
              <w:rPr>
                <w:rFonts w:ascii="맑은 고딕" w:eastAsia="맑은 고딕" w:hAnsi="맑은 고딕" w:hint="eastAsia"/>
                <w:b/>
                <w:sz w:val="20"/>
              </w:rPr>
              <w:t>기타사항</w:t>
            </w:r>
          </w:p>
        </w:tc>
        <w:tc>
          <w:tcPr>
            <w:tcW w:w="8079" w:type="dxa"/>
            <w:gridSpan w:val="6"/>
          </w:tcPr>
          <w:p w:rsidR="00FE0341" w:rsidRPr="003450F4" w:rsidRDefault="00FE0341" w:rsidP="00732C6A">
            <w:pPr>
              <w:pStyle w:val="a5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FE0341" w:rsidRPr="00150EC8" w:rsidRDefault="00FE0341" w:rsidP="002C4A13">
      <w:pPr>
        <w:pStyle w:val="a3"/>
      </w:pPr>
    </w:p>
    <w:sectPr w:rsidR="00FE0341" w:rsidRPr="00150EC8" w:rsidSect="00672EE5">
      <w:footerReference w:type="default" r:id="rId12"/>
      <w:pgSz w:w="11906" w:h="16838" w:code="9"/>
      <w:pgMar w:top="1701" w:right="1134" w:bottom="170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8F8" w:rsidRDefault="007118F8">
      <w:r>
        <w:separator/>
      </w:r>
    </w:p>
  </w:endnote>
  <w:endnote w:type="continuationSeparator" w:id="0">
    <w:p w:rsidR="007118F8" w:rsidRDefault="00711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E6B" w:rsidRDefault="00425E6B">
    <w:pPr>
      <w:pStyle w:val="a3"/>
      <w:spacing w:line="240" w:lineRule="auto"/>
      <w:rPr>
        <w:sz w:val="20"/>
      </w:rPr>
    </w:pPr>
  </w:p>
  <w:p w:rsidR="00425E6B" w:rsidRDefault="00425E6B">
    <w:pPr>
      <w:pStyle w:val="a3"/>
      <w:framePr w:wrap="around" w:vAnchor="text" w:hAnchor="page" w:x="5900" w:y="128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1761D">
      <w:rPr>
        <w:rStyle w:val="a4"/>
        <w:noProof/>
      </w:rPr>
      <w:t>9</w:t>
    </w:r>
    <w:r>
      <w:rPr>
        <w:rStyle w:val="a4"/>
      </w:rPr>
      <w:fldChar w:fldCharType="end"/>
    </w:r>
  </w:p>
  <w:p w:rsidR="00425E6B" w:rsidRDefault="00E55A56">
    <w:pPr>
      <w:pStyle w:val="a3"/>
      <w:spacing w:line="240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2E13D5" wp14:editId="00BB95D2">
              <wp:simplePos x="0" y="0"/>
              <wp:positionH relativeFrom="column">
                <wp:posOffset>-4445</wp:posOffset>
              </wp:positionH>
              <wp:positionV relativeFrom="paragraph">
                <wp:posOffset>73660</wp:posOffset>
              </wp:positionV>
              <wp:extent cx="6151245" cy="635"/>
              <wp:effectExtent l="0" t="0" r="0" b="0"/>
              <wp:wrapNone/>
              <wp:docPr id="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124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5.8pt" to="48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" strokeweight="1pt">
              <v:stroke startarrowwidth="narrow" startarrowlength="short" endarrowwidth="narrow" endarrowlength="short"/>
            </v:line>
          </w:pict>
        </mc:Fallback>
      </mc:AlternateContent>
    </w:r>
  </w:p>
  <w:p w:rsidR="00425E6B" w:rsidRDefault="00425E6B">
    <w:pPr>
      <w:pStyle w:val="a3"/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8F8" w:rsidRDefault="007118F8">
      <w:r>
        <w:separator/>
      </w:r>
    </w:p>
  </w:footnote>
  <w:footnote w:type="continuationSeparator" w:id="0">
    <w:p w:rsidR="007118F8" w:rsidRDefault="00711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>
    <w:nsid w:val="05A538D1"/>
    <w:multiLevelType w:val="hybridMultilevel"/>
    <w:tmpl w:val="B358D56A"/>
    <w:lvl w:ilvl="0" w:tplc="082250AE">
      <w:start w:val="1"/>
      <w:numFmt w:val="decimal"/>
      <w:lvlText w:val="%1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120"/>
        </w:tabs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0"/>
        </w:tabs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320"/>
        </w:tabs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0"/>
        </w:tabs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520"/>
        </w:tabs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00"/>
      </w:pPr>
    </w:lvl>
  </w:abstractNum>
  <w:abstractNum w:abstractNumId="2">
    <w:nsid w:val="0BEA3074"/>
    <w:multiLevelType w:val="hybridMultilevel"/>
    <w:tmpl w:val="70F036D4"/>
    <w:lvl w:ilvl="0" w:tplc="F260EA5A">
      <w:start w:val="1"/>
      <w:numFmt w:val="bullet"/>
      <w:pStyle w:val="20"/>
      <w:lvlText w:val="-"/>
      <w:lvlJc w:val="left"/>
      <w:pPr>
        <w:tabs>
          <w:tab w:val="num" w:pos="1597"/>
        </w:tabs>
        <w:ind w:left="1597" w:hanging="397"/>
      </w:pPr>
      <w:rPr>
        <w:rFonts w:ascii="바탕" w:eastAsia="바탕" w:hAnsi="Wingdings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0A07E6F"/>
    <w:multiLevelType w:val="multilevel"/>
    <w:tmpl w:val="94DE872A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11941C76"/>
    <w:multiLevelType w:val="multilevel"/>
    <w:tmpl w:val="240C5AA6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E5E2E55"/>
    <w:multiLevelType w:val="multilevel"/>
    <w:tmpl w:val="A350C740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0EE0338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3F657D4"/>
    <w:multiLevelType w:val="singleLevel"/>
    <w:tmpl w:val="6192B740"/>
    <w:lvl w:ilvl="0">
      <w:start w:val="1"/>
      <w:numFmt w:val="bullet"/>
      <w:pStyle w:val="-bullet1"/>
      <w:lvlText w:val=""/>
      <w:legacy w:legacy="1" w:legacySpace="0" w:legacyIndent="340"/>
      <w:lvlJc w:val="left"/>
      <w:pPr>
        <w:ind w:left="360" w:hanging="340"/>
      </w:pPr>
      <w:rPr>
        <w:rFonts w:ascii="Wingdings" w:hAnsi="Wingdings" w:hint="default"/>
      </w:rPr>
    </w:lvl>
  </w:abstractNum>
  <w:abstractNum w:abstractNumId="8">
    <w:nsid w:val="24975BBD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883556E"/>
    <w:multiLevelType w:val="multilevel"/>
    <w:tmpl w:val="CBA636A2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BA33EDC"/>
    <w:multiLevelType w:val="multilevel"/>
    <w:tmpl w:val="A350C740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BAD3B34"/>
    <w:multiLevelType w:val="hybridMultilevel"/>
    <w:tmpl w:val="D8782D5A"/>
    <w:lvl w:ilvl="0" w:tplc="082250AE">
      <w:start w:val="1"/>
      <w:numFmt w:val="decimal"/>
      <w:lvlText w:val="%1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120"/>
        </w:tabs>
        <w:ind w:left="212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0"/>
        </w:tabs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320"/>
        </w:tabs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0"/>
        </w:tabs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520"/>
        </w:tabs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00"/>
      </w:pPr>
    </w:lvl>
  </w:abstractNum>
  <w:abstractNum w:abstractNumId="12">
    <w:nsid w:val="2BF06243"/>
    <w:multiLevelType w:val="multilevel"/>
    <w:tmpl w:val="D4A0B182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2C5A46A1"/>
    <w:multiLevelType w:val="multilevel"/>
    <w:tmpl w:val="35A2FBC8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EA93BDD"/>
    <w:multiLevelType w:val="hybridMultilevel"/>
    <w:tmpl w:val="D49E32D6"/>
    <w:lvl w:ilvl="0" w:tplc="CB483C2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340C6B46"/>
    <w:multiLevelType w:val="multilevel"/>
    <w:tmpl w:val="CBA636A2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3B9F7B35"/>
    <w:multiLevelType w:val="multilevel"/>
    <w:tmpl w:val="AC689C92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3F7E0294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4F12639"/>
    <w:multiLevelType w:val="hybridMultilevel"/>
    <w:tmpl w:val="093801CC"/>
    <w:lvl w:ilvl="0" w:tplc="F4B8FD20">
      <w:start w:val="2"/>
      <w:numFmt w:val="decimal"/>
      <w:lvlText w:val="%1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45E0698F"/>
    <w:multiLevelType w:val="multilevel"/>
    <w:tmpl w:val="675005D8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89F2CBA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C84256F"/>
    <w:multiLevelType w:val="multilevel"/>
    <w:tmpl w:val="8416AB70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4DB719C4"/>
    <w:multiLevelType w:val="multilevel"/>
    <w:tmpl w:val="E122921C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4FE67DB1"/>
    <w:multiLevelType w:val="multilevel"/>
    <w:tmpl w:val="E122921C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0035BBC"/>
    <w:multiLevelType w:val="multilevel"/>
    <w:tmpl w:val="093801CC"/>
    <w:lvl w:ilvl="0">
      <w:start w:val="2"/>
      <w:numFmt w:val="decimal"/>
      <w:lvlText w:val="%1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3942045"/>
    <w:multiLevelType w:val="singleLevel"/>
    <w:tmpl w:val="66E03E68"/>
    <w:lvl w:ilvl="0">
      <w:numFmt w:val="bullet"/>
      <w:lvlText w:val=""/>
      <w:lvlJc w:val="left"/>
      <w:pPr>
        <w:tabs>
          <w:tab w:val="num" w:pos="450"/>
        </w:tabs>
        <w:ind w:left="450" w:hanging="450"/>
      </w:pPr>
      <w:rPr>
        <w:rFonts w:ascii="Wingdings" w:hAnsi="Wingdings" w:hint="default"/>
      </w:rPr>
    </w:lvl>
  </w:abstractNum>
  <w:abstractNum w:abstractNumId="26">
    <w:nsid w:val="5C7965C1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CC65304"/>
    <w:multiLevelType w:val="multilevel"/>
    <w:tmpl w:val="436E4606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62F924C1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D6039C1"/>
    <w:multiLevelType w:val="multilevel"/>
    <w:tmpl w:val="5DE0E5D8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F3A53A4"/>
    <w:multiLevelType w:val="multilevel"/>
    <w:tmpl w:val="2604AF0C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7685192B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7ADB6AF3"/>
    <w:multiLevelType w:val="singleLevel"/>
    <w:tmpl w:val="8D8E0BEA"/>
    <w:lvl w:ilvl="0"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33">
    <w:nsid w:val="7C7201C8"/>
    <w:multiLevelType w:val="hybridMultilevel"/>
    <w:tmpl w:val="7398252C"/>
    <w:lvl w:ilvl="0" w:tplc="49ACD0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FA48C0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3" w:tplc="F4B8FD20">
      <w:start w:val="2"/>
      <w:numFmt w:val="decimal"/>
      <w:lvlText w:val="%4."/>
      <w:lvlJc w:val="left"/>
      <w:pPr>
        <w:tabs>
          <w:tab w:val="num" w:pos="1720"/>
        </w:tabs>
        <w:ind w:left="172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2"/>
  </w:num>
  <w:num w:numId="3">
    <w:abstractNumId w:val="25"/>
  </w:num>
  <w:num w:numId="4">
    <w:abstractNumId w:val="32"/>
  </w:num>
  <w:num w:numId="5">
    <w:abstractNumId w:val="7"/>
  </w:num>
  <w:num w:numId="6">
    <w:abstractNumId w:val="14"/>
  </w:num>
  <w:num w:numId="7">
    <w:abstractNumId w:val="31"/>
  </w:num>
  <w:num w:numId="8">
    <w:abstractNumId w:val="27"/>
  </w:num>
  <w:num w:numId="9">
    <w:abstractNumId w:val="30"/>
  </w:num>
  <w:num w:numId="10">
    <w:abstractNumId w:val="4"/>
  </w:num>
  <w:num w:numId="11">
    <w:abstractNumId w:val="13"/>
  </w:num>
  <w:num w:numId="12">
    <w:abstractNumId w:val="21"/>
  </w:num>
  <w:num w:numId="13">
    <w:abstractNumId w:val="16"/>
  </w:num>
  <w:num w:numId="14">
    <w:abstractNumId w:val="12"/>
  </w:num>
  <w:num w:numId="15">
    <w:abstractNumId w:val="15"/>
  </w:num>
  <w:num w:numId="16">
    <w:abstractNumId w:val="9"/>
  </w:num>
  <w:num w:numId="17">
    <w:abstractNumId w:val="19"/>
  </w:num>
  <w:num w:numId="18">
    <w:abstractNumId w:val="5"/>
  </w:num>
  <w:num w:numId="19">
    <w:abstractNumId w:val="10"/>
  </w:num>
  <w:num w:numId="20">
    <w:abstractNumId w:val="29"/>
  </w:num>
  <w:num w:numId="21">
    <w:abstractNumId w:val="3"/>
  </w:num>
  <w:num w:numId="22">
    <w:abstractNumId w:val="18"/>
  </w:num>
  <w:num w:numId="23">
    <w:abstractNumId w:val="24"/>
  </w:num>
  <w:num w:numId="24">
    <w:abstractNumId w:val="1"/>
  </w:num>
  <w:num w:numId="25">
    <w:abstractNumId w:val="22"/>
  </w:num>
  <w:num w:numId="26">
    <w:abstractNumId w:val="11"/>
  </w:num>
  <w:num w:numId="27">
    <w:abstractNumId w:val="23"/>
  </w:num>
  <w:num w:numId="28">
    <w:abstractNumId w:val="6"/>
  </w:num>
  <w:num w:numId="29">
    <w:abstractNumId w:val="26"/>
  </w:num>
  <w:num w:numId="30">
    <w:abstractNumId w:val="17"/>
  </w:num>
  <w:num w:numId="31">
    <w:abstractNumId w:val="33"/>
  </w:num>
  <w:num w:numId="32">
    <w:abstractNumId w:val="8"/>
  </w:num>
  <w:num w:numId="33">
    <w:abstractNumId w:val="20"/>
  </w:num>
  <w:num w:numId="34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21"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ED2"/>
    <w:rsid w:val="000420F0"/>
    <w:rsid w:val="00061ED2"/>
    <w:rsid w:val="000700A1"/>
    <w:rsid w:val="000C2339"/>
    <w:rsid w:val="000C74A8"/>
    <w:rsid w:val="000F3304"/>
    <w:rsid w:val="00106CFB"/>
    <w:rsid w:val="00150EC8"/>
    <w:rsid w:val="00155FA8"/>
    <w:rsid w:val="0015799F"/>
    <w:rsid w:val="00182B46"/>
    <w:rsid w:val="001A6DBB"/>
    <w:rsid w:val="001B6436"/>
    <w:rsid w:val="0021761D"/>
    <w:rsid w:val="00266095"/>
    <w:rsid w:val="00267A8C"/>
    <w:rsid w:val="0027169C"/>
    <w:rsid w:val="002A4E9B"/>
    <w:rsid w:val="002C4A13"/>
    <w:rsid w:val="003233CD"/>
    <w:rsid w:val="003450F4"/>
    <w:rsid w:val="004072C7"/>
    <w:rsid w:val="00425E6B"/>
    <w:rsid w:val="00427ABA"/>
    <w:rsid w:val="0043613C"/>
    <w:rsid w:val="004836F4"/>
    <w:rsid w:val="00491604"/>
    <w:rsid w:val="004C54FA"/>
    <w:rsid w:val="004D11DE"/>
    <w:rsid w:val="004E711D"/>
    <w:rsid w:val="00510F10"/>
    <w:rsid w:val="005436C2"/>
    <w:rsid w:val="005661A4"/>
    <w:rsid w:val="005D5B42"/>
    <w:rsid w:val="006372B3"/>
    <w:rsid w:val="00643A02"/>
    <w:rsid w:val="00672EE5"/>
    <w:rsid w:val="00687D19"/>
    <w:rsid w:val="006962B1"/>
    <w:rsid w:val="006B7A46"/>
    <w:rsid w:val="007118F8"/>
    <w:rsid w:val="00725F54"/>
    <w:rsid w:val="00757827"/>
    <w:rsid w:val="007B4A56"/>
    <w:rsid w:val="007F7F03"/>
    <w:rsid w:val="00851A5B"/>
    <w:rsid w:val="008D0301"/>
    <w:rsid w:val="008D5C0B"/>
    <w:rsid w:val="009333DA"/>
    <w:rsid w:val="00967606"/>
    <w:rsid w:val="009C36A4"/>
    <w:rsid w:val="00A02D7B"/>
    <w:rsid w:val="00A17C6C"/>
    <w:rsid w:val="00A24084"/>
    <w:rsid w:val="00A721EA"/>
    <w:rsid w:val="00A7339E"/>
    <w:rsid w:val="00A9608B"/>
    <w:rsid w:val="00AA7598"/>
    <w:rsid w:val="00AB4D62"/>
    <w:rsid w:val="00AD7024"/>
    <w:rsid w:val="00AE1749"/>
    <w:rsid w:val="00AE3B9C"/>
    <w:rsid w:val="00B01AB7"/>
    <w:rsid w:val="00B0248E"/>
    <w:rsid w:val="00B62914"/>
    <w:rsid w:val="00BE0CBF"/>
    <w:rsid w:val="00C604FC"/>
    <w:rsid w:val="00C804DC"/>
    <w:rsid w:val="00CA1B0B"/>
    <w:rsid w:val="00CE03F9"/>
    <w:rsid w:val="00D27178"/>
    <w:rsid w:val="00D312CD"/>
    <w:rsid w:val="00E55A56"/>
    <w:rsid w:val="00E670DE"/>
    <w:rsid w:val="00EE1426"/>
    <w:rsid w:val="00EE3101"/>
    <w:rsid w:val="00F030C7"/>
    <w:rsid w:val="00F12281"/>
    <w:rsid w:val="00F2696D"/>
    <w:rsid w:val="00F42CCE"/>
    <w:rsid w:val="00F46B4C"/>
    <w:rsid w:val="00FA4F28"/>
    <w:rsid w:val="00FA64DB"/>
    <w:rsid w:val="00FD6A40"/>
    <w:rsid w:val="00FE0341"/>
    <w:rsid w:val="00F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0341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굴림체" w:eastAsia="굴림체"/>
      <w:color w:val="000000"/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360" w:lineRule="auto"/>
      <w:outlineLvl w:val="0"/>
    </w:pPr>
    <w:rPr>
      <w:rFonts w:hAnsi="Arial"/>
      <w:kern w:val="28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360" w:lineRule="auto"/>
      <w:outlineLvl w:val="1"/>
    </w:pPr>
    <w:rPr>
      <w:rFonts w:hAnsi="Arial"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rFonts w:hAnsi="Arial"/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rFonts w:ascii="Arial" w:eastAsia="돋움체" w:hAnsi="Arial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styleId="a5">
    <w:name w:val="header"/>
    <w:basedOn w:val="a"/>
    <w:link w:val="Char0"/>
    <w:pPr>
      <w:tabs>
        <w:tab w:val="center" w:pos="4252"/>
        <w:tab w:val="right" w:pos="8504"/>
      </w:tabs>
    </w:pPr>
  </w:style>
  <w:style w:type="paragraph" w:styleId="a6">
    <w:name w:val="Date"/>
    <w:basedOn w:val="a"/>
    <w:next w:val="a"/>
    <w:pPr>
      <w:jc w:val="right"/>
    </w:pPr>
  </w:style>
  <w:style w:type="paragraph" w:styleId="10">
    <w:name w:val="toc 1"/>
    <w:basedOn w:val="a"/>
    <w:next w:val="a"/>
    <w:semiHidden/>
    <w:pPr>
      <w:tabs>
        <w:tab w:val="right" w:leader="dot" w:pos="8787"/>
      </w:tabs>
      <w:spacing w:before="360"/>
    </w:pPr>
    <w:rPr>
      <w:sz w:val="32"/>
    </w:rPr>
  </w:style>
  <w:style w:type="paragraph" w:customStyle="1" w:styleId="-">
    <w:name w:val="둥근 심볼 - 나열문"/>
    <w:basedOn w:val="a"/>
    <w:pPr>
      <w:spacing w:before="100" w:line="240" w:lineRule="auto"/>
      <w:ind w:left="907" w:hanging="425"/>
    </w:pPr>
  </w:style>
  <w:style w:type="paragraph" w:styleId="21">
    <w:name w:val="toc 2"/>
    <w:basedOn w:val="a"/>
    <w:next w:val="a"/>
    <w:semiHidden/>
    <w:pPr>
      <w:tabs>
        <w:tab w:val="right" w:leader="dot" w:pos="8787"/>
      </w:tabs>
      <w:spacing w:before="240"/>
      <w:ind w:left="425"/>
    </w:pPr>
    <w:rPr>
      <w:sz w:val="28"/>
    </w:rPr>
  </w:style>
  <w:style w:type="paragraph" w:styleId="30">
    <w:name w:val="toc 3"/>
    <w:basedOn w:val="a"/>
    <w:next w:val="a"/>
    <w:semiHidden/>
    <w:pPr>
      <w:tabs>
        <w:tab w:val="right" w:leader="dot" w:pos="8787"/>
      </w:tabs>
      <w:ind w:left="850"/>
    </w:pPr>
  </w:style>
  <w:style w:type="paragraph" w:styleId="40">
    <w:name w:val="toc 4"/>
    <w:basedOn w:val="a"/>
    <w:next w:val="a"/>
    <w:semiHidden/>
    <w:pPr>
      <w:tabs>
        <w:tab w:val="right" w:leader="dot" w:pos="8787"/>
      </w:tabs>
      <w:ind w:left="1275"/>
    </w:pPr>
  </w:style>
  <w:style w:type="paragraph" w:styleId="50">
    <w:name w:val="toc 5"/>
    <w:basedOn w:val="a"/>
    <w:next w:val="a"/>
    <w:semiHidden/>
    <w:pPr>
      <w:tabs>
        <w:tab w:val="right" w:leader="dot" w:pos="8787"/>
      </w:tabs>
      <w:ind w:left="1700"/>
    </w:pPr>
  </w:style>
  <w:style w:type="paragraph" w:styleId="60">
    <w:name w:val="toc 6"/>
    <w:basedOn w:val="a"/>
    <w:next w:val="a"/>
    <w:semiHidden/>
    <w:pPr>
      <w:tabs>
        <w:tab w:val="right" w:leader="dot" w:pos="8787"/>
      </w:tabs>
      <w:ind w:left="2125"/>
    </w:pPr>
  </w:style>
  <w:style w:type="paragraph" w:styleId="70">
    <w:name w:val="toc 7"/>
    <w:basedOn w:val="a"/>
    <w:next w:val="a"/>
    <w:semiHidden/>
    <w:pPr>
      <w:tabs>
        <w:tab w:val="right" w:leader="dot" w:pos="8787"/>
      </w:tabs>
      <w:ind w:left="2550"/>
    </w:pPr>
  </w:style>
  <w:style w:type="paragraph" w:styleId="80">
    <w:name w:val="toc 8"/>
    <w:basedOn w:val="a"/>
    <w:next w:val="a"/>
    <w:semiHidden/>
    <w:pPr>
      <w:tabs>
        <w:tab w:val="right" w:leader="dot" w:pos="8787"/>
      </w:tabs>
      <w:ind w:left="2975"/>
    </w:pPr>
  </w:style>
  <w:style w:type="paragraph" w:styleId="90">
    <w:name w:val="toc 9"/>
    <w:basedOn w:val="a"/>
    <w:next w:val="a"/>
    <w:semiHidden/>
    <w:pPr>
      <w:tabs>
        <w:tab w:val="right" w:leader="dot" w:pos="8787"/>
      </w:tabs>
      <w:ind w:left="3400"/>
    </w:pPr>
  </w:style>
  <w:style w:type="paragraph" w:customStyle="1" w:styleId="a7">
    <w:name w:val="표내용"/>
    <w:basedOn w:val="a8"/>
    <w:pPr>
      <w:wordWrap/>
      <w:autoSpaceDE w:val="0"/>
      <w:autoSpaceDN w:val="0"/>
      <w:spacing w:after="0" w:line="327" w:lineRule="atLeast"/>
      <w:ind w:firstLineChars="100" w:firstLine="220"/>
      <w:textAlignment w:val="auto"/>
    </w:pPr>
    <w:rPr>
      <w:rFonts w:hAnsi="굴림체"/>
      <w:sz w:val="22"/>
      <w:szCs w:val="21"/>
    </w:rPr>
  </w:style>
  <w:style w:type="paragraph" w:styleId="a8">
    <w:name w:val="Body Text"/>
    <w:basedOn w:val="a"/>
    <w:pPr>
      <w:spacing w:after="180"/>
    </w:pPr>
  </w:style>
  <w:style w:type="paragraph" w:customStyle="1" w:styleId="20">
    <w:name w:val="글머리 2"/>
    <w:basedOn w:val="a"/>
    <w:pPr>
      <w:numPr>
        <w:numId w:val="2"/>
      </w:numPr>
    </w:pPr>
  </w:style>
  <w:style w:type="paragraph" w:customStyle="1" w:styleId="-bullet1">
    <w:name w:val="표표-bullet 1"/>
    <w:basedOn w:val="a"/>
    <w:pPr>
      <w:numPr>
        <w:numId w:val="5"/>
      </w:numPr>
    </w:pPr>
    <w:rPr>
      <w:rFonts w:ascii="Times New Roman" w:eastAsia="바탕체"/>
      <w:color w:val="auto"/>
      <w:sz w:val="20"/>
    </w:rPr>
  </w:style>
  <w:style w:type="character" w:styleId="a9">
    <w:name w:val="Hyperlink"/>
    <w:basedOn w:val="a0"/>
    <w:rPr>
      <w:color w:val="0000FF"/>
      <w:u w:val="single"/>
    </w:rPr>
  </w:style>
  <w:style w:type="table" w:styleId="aa">
    <w:name w:val="Table Grid"/>
    <w:basedOn w:val="a1"/>
    <w:uiPriority w:val="59"/>
    <w:rsid w:val="00E55A56"/>
    <w:rPr>
      <w:rFonts w:ascii="맑은 고딕" w:eastAsia="맑은 고딕" w:hAnsi="맑은 고딕"/>
      <w:kern w:val="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머리글 Char"/>
    <w:basedOn w:val="a0"/>
    <w:link w:val="a5"/>
    <w:rsid w:val="005436C2"/>
    <w:rPr>
      <w:rFonts w:ascii="굴림체" w:eastAsia="굴림체"/>
      <w:color w:val="000000"/>
      <w:sz w:val="24"/>
    </w:rPr>
  </w:style>
  <w:style w:type="character" w:customStyle="1" w:styleId="Char">
    <w:name w:val="바닥글 Char"/>
    <w:basedOn w:val="a0"/>
    <w:link w:val="a3"/>
    <w:rsid w:val="00150EC8"/>
    <w:rPr>
      <w:rFonts w:ascii="굴림체" w:eastAsia="굴림체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0341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굴림체" w:eastAsia="굴림체"/>
      <w:color w:val="000000"/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360" w:lineRule="auto"/>
      <w:outlineLvl w:val="0"/>
    </w:pPr>
    <w:rPr>
      <w:rFonts w:hAnsi="Arial"/>
      <w:kern w:val="28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360" w:lineRule="auto"/>
      <w:outlineLvl w:val="1"/>
    </w:pPr>
    <w:rPr>
      <w:rFonts w:hAnsi="Arial"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rFonts w:hAnsi="Arial"/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rFonts w:ascii="Arial" w:eastAsia="돋움체" w:hAnsi="Arial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styleId="a5">
    <w:name w:val="header"/>
    <w:basedOn w:val="a"/>
    <w:link w:val="Char0"/>
    <w:pPr>
      <w:tabs>
        <w:tab w:val="center" w:pos="4252"/>
        <w:tab w:val="right" w:pos="8504"/>
      </w:tabs>
    </w:pPr>
  </w:style>
  <w:style w:type="paragraph" w:styleId="a6">
    <w:name w:val="Date"/>
    <w:basedOn w:val="a"/>
    <w:next w:val="a"/>
    <w:pPr>
      <w:jc w:val="right"/>
    </w:pPr>
  </w:style>
  <w:style w:type="paragraph" w:styleId="10">
    <w:name w:val="toc 1"/>
    <w:basedOn w:val="a"/>
    <w:next w:val="a"/>
    <w:semiHidden/>
    <w:pPr>
      <w:tabs>
        <w:tab w:val="right" w:leader="dot" w:pos="8787"/>
      </w:tabs>
      <w:spacing w:before="360"/>
    </w:pPr>
    <w:rPr>
      <w:sz w:val="32"/>
    </w:rPr>
  </w:style>
  <w:style w:type="paragraph" w:customStyle="1" w:styleId="-">
    <w:name w:val="둥근 심볼 - 나열문"/>
    <w:basedOn w:val="a"/>
    <w:pPr>
      <w:spacing w:before="100" w:line="240" w:lineRule="auto"/>
      <w:ind w:left="907" w:hanging="425"/>
    </w:pPr>
  </w:style>
  <w:style w:type="paragraph" w:styleId="21">
    <w:name w:val="toc 2"/>
    <w:basedOn w:val="a"/>
    <w:next w:val="a"/>
    <w:semiHidden/>
    <w:pPr>
      <w:tabs>
        <w:tab w:val="right" w:leader="dot" w:pos="8787"/>
      </w:tabs>
      <w:spacing w:before="240"/>
      <w:ind w:left="425"/>
    </w:pPr>
    <w:rPr>
      <w:sz w:val="28"/>
    </w:rPr>
  </w:style>
  <w:style w:type="paragraph" w:styleId="30">
    <w:name w:val="toc 3"/>
    <w:basedOn w:val="a"/>
    <w:next w:val="a"/>
    <w:semiHidden/>
    <w:pPr>
      <w:tabs>
        <w:tab w:val="right" w:leader="dot" w:pos="8787"/>
      </w:tabs>
      <w:ind w:left="850"/>
    </w:pPr>
  </w:style>
  <w:style w:type="paragraph" w:styleId="40">
    <w:name w:val="toc 4"/>
    <w:basedOn w:val="a"/>
    <w:next w:val="a"/>
    <w:semiHidden/>
    <w:pPr>
      <w:tabs>
        <w:tab w:val="right" w:leader="dot" w:pos="8787"/>
      </w:tabs>
      <w:ind w:left="1275"/>
    </w:pPr>
  </w:style>
  <w:style w:type="paragraph" w:styleId="50">
    <w:name w:val="toc 5"/>
    <w:basedOn w:val="a"/>
    <w:next w:val="a"/>
    <w:semiHidden/>
    <w:pPr>
      <w:tabs>
        <w:tab w:val="right" w:leader="dot" w:pos="8787"/>
      </w:tabs>
      <w:ind w:left="1700"/>
    </w:pPr>
  </w:style>
  <w:style w:type="paragraph" w:styleId="60">
    <w:name w:val="toc 6"/>
    <w:basedOn w:val="a"/>
    <w:next w:val="a"/>
    <w:semiHidden/>
    <w:pPr>
      <w:tabs>
        <w:tab w:val="right" w:leader="dot" w:pos="8787"/>
      </w:tabs>
      <w:ind w:left="2125"/>
    </w:pPr>
  </w:style>
  <w:style w:type="paragraph" w:styleId="70">
    <w:name w:val="toc 7"/>
    <w:basedOn w:val="a"/>
    <w:next w:val="a"/>
    <w:semiHidden/>
    <w:pPr>
      <w:tabs>
        <w:tab w:val="right" w:leader="dot" w:pos="8787"/>
      </w:tabs>
      <w:ind w:left="2550"/>
    </w:pPr>
  </w:style>
  <w:style w:type="paragraph" w:styleId="80">
    <w:name w:val="toc 8"/>
    <w:basedOn w:val="a"/>
    <w:next w:val="a"/>
    <w:semiHidden/>
    <w:pPr>
      <w:tabs>
        <w:tab w:val="right" w:leader="dot" w:pos="8787"/>
      </w:tabs>
      <w:ind w:left="2975"/>
    </w:pPr>
  </w:style>
  <w:style w:type="paragraph" w:styleId="90">
    <w:name w:val="toc 9"/>
    <w:basedOn w:val="a"/>
    <w:next w:val="a"/>
    <w:semiHidden/>
    <w:pPr>
      <w:tabs>
        <w:tab w:val="right" w:leader="dot" w:pos="8787"/>
      </w:tabs>
      <w:ind w:left="3400"/>
    </w:pPr>
  </w:style>
  <w:style w:type="paragraph" w:customStyle="1" w:styleId="a7">
    <w:name w:val="표내용"/>
    <w:basedOn w:val="a8"/>
    <w:pPr>
      <w:wordWrap/>
      <w:autoSpaceDE w:val="0"/>
      <w:autoSpaceDN w:val="0"/>
      <w:spacing w:after="0" w:line="327" w:lineRule="atLeast"/>
      <w:ind w:firstLineChars="100" w:firstLine="220"/>
      <w:textAlignment w:val="auto"/>
    </w:pPr>
    <w:rPr>
      <w:rFonts w:hAnsi="굴림체"/>
      <w:sz w:val="22"/>
      <w:szCs w:val="21"/>
    </w:rPr>
  </w:style>
  <w:style w:type="paragraph" w:styleId="a8">
    <w:name w:val="Body Text"/>
    <w:basedOn w:val="a"/>
    <w:pPr>
      <w:spacing w:after="180"/>
    </w:pPr>
  </w:style>
  <w:style w:type="paragraph" w:customStyle="1" w:styleId="20">
    <w:name w:val="글머리 2"/>
    <w:basedOn w:val="a"/>
    <w:pPr>
      <w:numPr>
        <w:numId w:val="2"/>
      </w:numPr>
    </w:pPr>
  </w:style>
  <w:style w:type="paragraph" w:customStyle="1" w:styleId="-bullet1">
    <w:name w:val="표표-bullet 1"/>
    <w:basedOn w:val="a"/>
    <w:pPr>
      <w:numPr>
        <w:numId w:val="5"/>
      </w:numPr>
    </w:pPr>
    <w:rPr>
      <w:rFonts w:ascii="Times New Roman" w:eastAsia="바탕체"/>
      <w:color w:val="auto"/>
      <w:sz w:val="20"/>
    </w:rPr>
  </w:style>
  <w:style w:type="character" w:styleId="a9">
    <w:name w:val="Hyperlink"/>
    <w:basedOn w:val="a0"/>
    <w:rPr>
      <w:color w:val="0000FF"/>
      <w:u w:val="single"/>
    </w:rPr>
  </w:style>
  <w:style w:type="table" w:styleId="aa">
    <w:name w:val="Table Grid"/>
    <w:basedOn w:val="a1"/>
    <w:uiPriority w:val="59"/>
    <w:rsid w:val="00E55A56"/>
    <w:rPr>
      <w:rFonts w:ascii="맑은 고딕" w:eastAsia="맑은 고딕" w:hAnsi="맑은 고딕"/>
      <w:kern w:val="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머리글 Char"/>
    <w:basedOn w:val="a0"/>
    <w:link w:val="a5"/>
    <w:rsid w:val="005436C2"/>
    <w:rPr>
      <w:rFonts w:ascii="굴림체" w:eastAsia="굴림체"/>
      <w:color w:val="000000"/>
      <w:sz w:val="24"/>
    </w:rPr>
  </w:style>
  <w:style w:type="character" w:customStyle="1" w:styleId="Char">
    <w:name w:val="바닥글 Char"/>
    <w:basedOn w:val="a0"/>
    <w:link w:val="a3"/>
    <w:rsid w:val="00150EC8"/>
    <w:rPr>
      <w:rFonts w:ascii="굴림체" w:eastAsia="굴림체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ckup\&#52968;&#49444;&#54021;\2013\NIPA&#51648;&#50669;&#44284;&#51228;\&#51228;&#51452;\&#44060;&#48156;&#48143;&#54408;&#51656;&#52968;&#49444;&#54021;\008_&#53580;&#49828;&#53944;%20&#51652;&#52377;&#48372;&#44256;&#49436;_&#53596;&#54540;&#47551;_v1.0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35721-7CBF-40F1-B86F-A7D4A6B1B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3B6EB85-2587-4CC3-994D-DD7FCC0498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88252-4290-4B4A-89FE-A77459AC8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008_테스트 진척보고서_템플릿_v1.0</Template>
  <TotalTime>193</TotalTime>
  <Pages>9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KTF PC인프라 개선사업</vt:lpstr>
    </vt:vector>
  </TitlesOfParts>
  <Company>Hewlett-Packard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KTF PC인프라 개선사업</dc:title>
  <dc:creator>SJ</dc:creator>
  <cp:lastModifiedBy>globit</cp:lastModifiedBy>
  <cp:revision>9</cp:revision>
  <cp:lastPrinted>2003-06-21T21:14:00Z</cp:lastPrinted>
  <dcterms:created xsi:type="dcterms:W3CDTF">2013-07-23T05:49:00Z</dcterms:created>
  <dcterms:modified xsi:type="dcterms:W3CDTF">2013-10-14T07:13:00Z</dcterms:modified>
</cp:coreProperties>
</file>